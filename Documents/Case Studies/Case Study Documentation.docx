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B2954" w14:textId="24D73672" w:rsidR="005C6D45" w:rsidRDefault="007E3C2D" w:rsidP="007E3C2D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Case Study Documentation</w:t>
      </w:r>
      <w:bookmarkStart w:id="0" w:name="_Hlk487785372"/>
      <w:bookmarkEnd w:id="0"/>
    </w:p>
    <w:p w14:paraId="6ACBAE0D" w14:textId="77777777" w:rsidR="00975B1B" w:rsidRDefault="00975B1B" w:rsidP="007E3C2D"/>
    <w:p w14:paraId="570FED17" w14:textId="231B5655" w:rsidR="007E3C2D" w:rsidRDefault="007E3C2D" w:rsidP="00975B1B">
      <w:pPr>
        <w:ind w:firstLine="144"/>
      </w:pPr>
      <w:r>
        <w:t>This document contains all the commands and details for all the steps that I followed to complete the case study.</w:t>
      </w:r>
    </w:p>
    <w:p w14:paraId="00DDBBC9" w14:textId="105CE6D3" w:rsidR="007E3C2D" w:rsidRPr="00E930DD" w:rsidRDefault="007E3C2D" w:rsidP="007E3C2D">
      <w:pPr>
        <w:pStyle w:val="Heading1"/>
      </w:pPr>
      <w:r w:rsidRPr="00E930DD">
        <w:t>Milestone-1:</w:t>
      </w:r>
    </w:p>
    <w:p w14:paraId="0D0A9D3F" w14:textId="6B5458A5" w:rsidR="007E3C2D" w:rsidRDefault="007E3C2D" w:rsidP="007E3C2D">
      <w:pPr>
        <w:pStyle w:val="Heading3"/>
      </w:pPr>
      <w:r w:rsidRPr="007E3C2D">
        <w:t>Basic Git commands to create repo, branches, get code, commit, merge</w:t>
      </w:r>
    </w:p>
    <w:p w14:paraId="5F2A6ACF" w14:textId="77777777" w:rsidR="008071EB" w:rsidRDefault="008071EB" w:rsidP="00DD6E35">
      <w:pPr>
        <w:pStyle w:val="ListParagraph"/>
        <w:numPr>
          <w:ilvl w:val="0"/>
          <w:numId w:val="36"/>
        </w:numPr>
      </w:pPr>
      <w:r>
        <w:t>Create a new Branch:</w:t>
      </w:r>
    </w:p>
    <w:p w14:paraId="366C2B0A" w14:textId="44572B71" w:rsidR="008071EB" w:rsidRDefault="008071EB" w:rsidP="00DD6E35">
      <w:pPr>
        <w:pStyle w:val="ListParagraph"/>
        <w:numPr>
          <w:ilvl w:val="1"/>
          <w:numId w:val="36"/>
        </w:numPr>
      </w:pPr>
      <w:r>
        <w:t>git branch &lt;branch-name&gt;</w:t>
      </w:r>
    </w:p>
    <w:p w14:paraId="291E86C6" w14:textId="77777777" w:rsidR="008071EB" w:rsidRDefault="008071EB" w:rsidP="00DD6E35">
      <w:pPr>
        <w:pStyle w:val="ListParagraph"/>
        <w:numPr>
          <w:ilvl w:val="0"/>
          <w:numId w:val="36"/>
        </w:numPr>
      </w:pPr>
      <w:r>
        <w:t xml:space="preserve">Switching to a branch: </w:t>
      </w:r>
    </w:p>
    <w:p w14:paraId="4F247572" w14:textId="77777777" w:rsidR="008071EB" w:rsidRDefault="008071EB" w:rsidP="00DD6E35">
      <w:pPr>
        <w:pStyle w:val="ListParagraph"/>
        <w:numPr>
          <w:ilvl w:val="1"/>
          <w:numId w:val="36"/>
        </w:numPr>
      </w:pPr>
      <w:r>
        <w:t>git checkout &lt;branch-name&gt;</w:t>
      </w:r>
    </w:p>
    <w:p w14:paraId="44BA853C" w14:textId="77777777" w:rsidR="008071EB" w:rsidRDefault="008071EB" w:rsidP="00DD6E35">
      <w:pPr>
        <w:pStyle w:val="ListParagraph"/>
        <w:numPr>
          <w:ilvl w:val="0"/>
          <w:numId w:val="36"/>
        </w:numPr>
      </w:pPr>
      <w:r w:rsidRPr="008071EB">
        <w:t>For commit code to branch</w:t>
      </w:r>
      <w:r>
        <w:t xml:space="preserve">: </w:t>
      </w:r>
    </w:p>
    <w:p w14:paraId="3AA1772C" w14:textId="75E8FCDB" w:rsidR="008071EB" w:rsidRDefault="008071EB" w:rsidP="00DD6E35">
      <w:pPr>
        <w:pStyle w:val="ListParagraph"/>
        <w:numPr>
          <w:ilvl w:val="1"/>
          <w:numId w:val="36"/>
        </w:numPr>
      </w:pPr>
      <w:r>
        <w:t>git commit -m “[Commit message]”</w:t>
      </w:r>
    </w:p>
    <w:p w14:paraId="465A3635" w14:textId="77777777" w:rsidR="008071EB" w:rsidRDefault="008071EB" w:rsidP="00DD6E35">
      <w:pPr>
        <w:pStyle w:val="ListParagraph"/>
        <w:numPr>
          <w:ilvl w:val="0"/>
          <w:numId w:val="36"/>
        </w:numPr>
      </w:pPr>
      <w:r>
        <w:t>Pushing a branch to Git:</w:t>
      </w:r>
    </w:p>
    <w:p w14:paraId="5F4AF08E" w14:textId="07D6BC11" w:rsidR="008071EB" w:rsidRDefault="008071EB" w:rsidP="00DD6E35">
      <w:pPr>
        <w:pStyle w:val="ListParagraph"/>
        <w:numPr>
          <w:ilvl w:val="1"/>
          <w:numId w:val="36"/>
        </w:numPr>
      </w:pPr>
      <w:r>
        <w:t>git push origin &lt;branch-name&gt;</w:t>
      </w:r>
    </w:p>
    <w:p w14:paraId="53F9898D" w14:textId="5AD07636" w:rsidR="008071EB" w:rsidRDefault="008071EB" w:rsidP="00DD6E35">
      <w:pPr>
        <w:pStyle w:val="ListParagraph"/>
        <w:numPr>
          <w:ilvl w:val="0"/>
          <w:numId w:val="36"/>
        </w:numPr>
      </w:pPr>
      <w:r>
        <w:t>Pulling from a branch to local:</w:t>
      </w:r>
    </w:p>
    <w:p w14:paraId="15689840" w14:textId="2A77D0ED" w:rsidR="005C6D45" w:rsidRPr="00E930DD" w:rsidRDefault="008071EB" w:rsidP="00DD6E35">
      <w:pPr>
        <w:pStyle w:val="ListParagraph"/>
        <w:numPr>
          <w:ilvl w:val="1"/>
          <w:numId w:val="36"/>
        </w:numPr>
      </w:pPr>
      <w:r>
        <w:t xml:space="preserve">git clone </w:t>
      </w:r>
      <w:hyperlink r:id="rId11" w:history="1">
        <w:r w:rsidR="00E930DD" w:rsidRPr="00DD6E3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https://shubhamsharma17@dev.azure.com/shubhamsharma17/CaseStudy/_git/CaseStudy</w:t>
        </w:r>
      </w:hyperlink>
    </w:p>
    <w:p w14:paraId="5196DF2D" w14:textId="6B9B6641" w:rsidR="00E930DD" w:rsidRDefault="00E930DD" w:rsidP="00E930DD"/>
    <w:p w14:paraId="1884A24A" w14:textId="34AF62EF" w:rsidR="00DD6E35" w:rsidRDefault="00DD6E35" w:rsidP="00DD6E35">
      <w:pPr>
        <w:pStyle w:val="Heading3"/>
      </w:pPr>
      <w:r w:rsidRPr="003B2929">
        <w:t>All Azure resources should be tagged inside a Resource Group</w:t>
      </w:r>
    </w:p>
    <w:p w14:paraId="037854A8" w14:textId="77B9510E" w:rsidR="00DD6E35" w:rsidRDefault="00DD6E35" w:rsidP="00DD6E35">
      <w:r>
        <w:t>As part of the case study we need to create all the services/components under only one resource group. Here I am using following command to create a new Resource group.</w:t>
      </w:r>
    </w:p>
    <w:p w14:paraId="72D163E0" w14:textId="5F3234DA" w:rsidR="00DD6E35" w:rsidRPr="00A727B3" w:rsidRDefault="00DD6E35" w:rsidP="00A727B3">
      <w:pPr>
        <w:pStyle w:val="ListParagraph"/>
        <w:numPr>
          <w:ilvl w:val="0"/>
          <w:numId w:val="40"/>
        </w:numPr>
        <w:rPr>
          <w:color w:val="FFFFFF" w:themeColor="background1"/>
          <w:highlight w:val="black"/>
        </w:rPr>
      </w:pPr>
      <w:r w:rsidRPr="00A727B3">
        <w:rPr>
          <w:color w:val="FFFFFF" w:themeColor="background1"/>
          <w:highlight w:val="black"/>
        </w:rPr>
        <w:t>az group create --location e</w:t>
      </w:r>
      <w:r w:rsidRPr="00A727B3">
        <w:rPr>
          <w:color w:val="FFFFFF" w:themeColor="background1"/>
          <w:highlight w:val="black"/>
        </w:rPr>
        <w:t>a</w:t>
      </w:r>
      <w:r w:rsidRPr="00A727B3">
        <w:rPr>
          <w:color w:val="FFFFFF" w:themeColor="background1"/>
          <w:highlight w:val="black"/>
        </w:rPr>
        <w:t xml:space="preserve">stus </w:t>
      </w:r>
      <w:r w:rsidRPr="00A727B3">
        <w:rPr>
          <w:color w:val="FFFFFF" w:themeColor="background1"/>
          <w:highlight w:val="black"/>
        </w:rPr>
        <w:t>--</w:t>
      </w:r>
      <w:r w:rsidRPr="00A727B3">
        <w:rPr>
          <w:color w:val="FFFFFF" w:themeColor="background1"/>
          <w:highlight w:val="black"/>
        </w:rPr>
        <w:t>nam</w:t>
      </w:r>
      <w:r w:rsidRPr="00A727B3">
        <w:rPr>
          <w:color w:val="FFFFFF" w:themeColor="background1"/>
          <w:highlight w:val="black"/>
        </w:rPr>
        <w:t>e RGCaseStudy</w:t>
      </w:r>
    </w:p>
    <w:p w14:paraId="24227194" w14:textId="77777777" w:rsidR="00DD6E35" w:rsidRPr="00DD6E35" w:rsidRDefault="00DD6E35" w:rsidP="00DD6E35">
      <w:pPr>
        <w:rPr>
          <w:color w:val="FFFFFF" w:themeColor="background1"/>
        </w:rPr>
      </w:pPr>
    </w:p>
    <w:p w14:paraId="5FFB6354" w14:textId="71057156" w:rsidR="00DD6E35" w:rsidRDefault="00DD6E35" w:rsidP="00DD6E35">
      <w:pPr>
        <w:pStyle w:val="Heading3"/>
      </w:pPr>
      <w:r w:rsidRPr="00E930DD">
        <w:t>Use ARM templates and configure the Azure infrastructure using Azure Devops</w:t>
      </w:r>
    </w:p>
    <w:p w14:paraId="11007C5F" w14:textId="30ABF0E4" w:rsidR="00E930DD" w:rsidRDefault="00302119" w:rsidP="00E930DD">
      <w:r>
        <w:t xml:space="preserve">I have created the ARM Template in the VS Code </w:t>
      </w:r>
      <w:r w:rsidR="004C658C">
        <w:t>to create</w:t>
      </w:r>
      <w:r>
        <w:t xml:space="preserve"> Storage Account, Virtual Network</w:t>
      </w:r>
      <w:r w:rsidR="004C658C">
        <w:t xml:space="preserve">, </w:t>
      </w:r>
      <w:r>
        <w:t>Subnet</w:t>
      </w:r>
      <w:r w:rsidR="004C658C">
        <w:t xml:space="preserve"> and Azure Kubernetes Service (AKS). And then deployed the template in the Azure Portal using the following command.</w:t>
      </w:r>
    </w:p>
    <w:p w14:paraId="5C84C546" w14:textId="42D297A9" w:rsidR="004C658C" w:rsidRDefault="004C658C" w:rsidP="004C658C">
      <w:pPr>
        <w:pStyle w:val="ListParagraph"/>
        <w:numPr>
          <w:ilvl w:val="0"/>
          <w:numId w:val="39"/>
        </w:numPr>
        <w:rPr>
          <w:color w:val="FFFFFF" w:themeColor="background1"/>
          <w:highlight w:val="black"/>
        </w:rPr>
      </w:pPr>
      <w:r w:rsidRPr="00A727B3">
        <w:rPr>
          <w:color w:val="FFFFFF" w:themeColor="background1"/>
          <w:highlight w:val="black"/>
        </w:rPr>
        <w:t xml:space="preserve">az deployment group create --resource-group </w:t>
      </w:r>
      <w:r w:rsidRPr="00A727B3">
        <w:rPr>
          <w:color w:val="FFFFFF" w:themeColor="background1"/>
          <w:highlight w:val="black"/>
        </w:rPr>
        <w:t xml:space="preserve">RGCaseStudy </w:t>
      </w:r>
      <w:r w:rsidRPr="00A727B3">
        <w:rPr>
          <w:color w:val="FFFFFF" w:themeColor="background1"/>
          <w:highlight w:val="black"/>
        </w:rPr>
        <w:t xml:space="preserve">--template-file </w:t>
      </w:r>
      <w:r w:rsidRPr="00A727B3">
        <w:rPr>
          <w:color w:val="FFFFFF" w:themeColor="background1"/>
          <w:highlight w:val="black"/>
        </w:rPr>
        <w:t>ARMTemplate</w:t>
      </w:r>
      <w:r w:rsidRPr="00A727B3">
        <w:rPr>
          <w:color w:val="FFFFFF" w:themeColor="background1"/>
          <w:highlight w:val="black"/>
        </w:rPr>
        <w:t>.json</w:t>
      </w:r>
    </w:p>
    <w:p w14:paraId="241101F1" w14:textId="3C8A8922" w:rsidR="00A727B3" w:rsidRDefault="00A727B3" w:rsidP="00A727B3">
      <w:pPr>
        <w:ind w:left="360"/>
        <w:rPr>
          <w:color w:val="FFFFFF" w:themeColor="background1"/>
          <w:highlight w:val="black"/>
        </w:rPr>
      </w:pPr>
    </w:p>
    <w:p w14:paraId="1EC96DF8" w14:textId="1E142B25" w:rsidR="004C658C" w:rsidRDefault="004C658C" w:rsidP="00A727B3">
      <w:r w:rsidRPr="004C658C">
        <w:t xml:space="preserve">Along with this I have </w:t>
      </w:r>
      <w:r w:rsidRPr="004C658C">
        <w:t xml:space="preserve">also </w:t>
      </w:r>
      <w:r w:rsidRPr="004C658C">
        <w:t xml:space="preserve">created </w:t>
      </w:r>
      <w:r w:rsidRPr="004C658C">
        <w:t>Azure Container Registry (</w:t>
      </w:r>
      <w:r w:rsidRPr="004C658C">
        <w:t>ACR</w:t>
      </w:r>
      <w:r w:rsidRPr="004C658C">
        <w:t>)</w:t>
      </w:r>
      <w:r w:rsidRPr="004C658C">
        <w:t xml:space="preserve"> by using below command</w:t>
      </w:r>
    </w:p>
    <w:p w14:paraId="308C7EAA" w14:textId="77777777" w:rsidR="004C658C" w:rsidRPr="00A727B3" w:rsidRDefault="004C658C" w:rsidP="00A727B3">
      <w:pPr>
        <w:pStyle w:val="ListParagraph"/>
        <w:numPr>
          <w:ilvl w:val="0"/>
          <w:numId w:val="41"/>
        </w:numPr>
        <w:rPr>
          <w:color w:val="FFFFFF" w:themeColor="background1"/>
          <w:highlight w:val="black"/>
        </w:rPr>
      </w:pPr>
      <w:r w:rsidRPr="00A727B3">
        <w:rPr>
          <w:color w:val="FFFFFF" w:themeColor="background1"/>
          <w:highlight w:val="black"/>
        </w:rPr>
        <w:t>az acr create --resource-group myResourceGroup --name AksAcr6276 --sku Basic</w:t>
      </w:r>
    </w:p>
    <w:p w14:paraId="07D50A2A" w14:textId="4E360BAE" w:rsidR="004C658C" w:rsidRDefault="004C658C" w:rsidP="004C658C">
      <w:pPr>
        <w:rPr>
          <w:color w:val="FFFFFF" w:themeColor="background1"/>
        </w:rPr>
      </w:pPr>
    </w:p>
    <w:p w14:paraId="2BE3F79E" w14:textId="4CB743CD" w:rsidR="00A727B3" w:rsidRDefault="00A727B3" w:rsidP="00A727B3">
      <w:r>
        <w:t>I</w:t>
      </w:r>
      <w:r>
        <w:t>n</w:t>
      </w:r>
      <w:r>
        <w:t xml:space="preserve"> the below screenshot in </w:t>
      </w:r>
      <w:r>
        <w:t xml:space="preserve">Azure Portal, </w:t>
      </w:r>
      <w:r>
        <w:t>I have one resource group</w:t>
      </w:r>
      <w:r>
        <w:t xml:space="preserve"> (RGCaseStudy),</w:t>
      </w:r>
      <w:r>
        <w:t xml:space="preserve"> </w:t>
      </w:r>
      <w:r>
        <w:t>in that</w:t>
      </w:r>
      <w:r>
        <w:t xml:space="preserve"> resource</w:t>
      </w:r>
      <w:r>
        <w:t xml:space="preserve"> group</w:t>
      </w:r>
      <w:r>
        <w:t xml:space="preserve"> I have AKS,</w:t>
      </w:r>
      <w:r>
        <w:t xml:space="preserve"> </w:t>
      </w:r>
      <w:r>
        <w:t>VNET</w:t>
      </w:r>
      <w:r>
        <w:t xml:space="preserve"> and </w:t>
      </w:r>
      <w:r>
        <w:t>ACR service</w:t>
      </w:r>
    </w:p>
    <w:p w14:paraId="639F37AC" w14:textId="299176BE" w:rsidR="00A727B3" w:rsidRDefault="00CB04A6" w:rsidP="00A727B3">
      <w:r>
        <w:rPr>
          <w:noProof/>
        </w:rPr>
        <w:drawing>
          <wp:inline distT="0" distB="0" distL="0" distR="0" wp14:anchorId="4C85240D" wp14:editId="247D036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84BB" w14:textId="371109DF" w:rsidR="00A727B3" w:rsidRDefault="00A727B3" w:rsidP="004C658C">
      <w:pPr>
        <w:rPr>
          <w:color w:val="FFFFFF" w:themeColor="background1"/>
        </w:rPr>
      </w:pPr>
    </w:p>
    <w:p w14:paraId="5A480390" w14:textId="6E0E261C" w:rsidR="00975B1B" w:rsidRDefault="00A727B3" w:rsidP="00A727B3">
      <w:r>
        <w:t xml:space="preserve">I have created a new Azure Container Registry and </w:t>
      </w:r>
      <w:r w:rsidRPr="00A727B3">
        <w:t xml:space="preserve">pushed </w:t>
      </w:r>
      <w:r>
        <w:t xml:space="preserve">the </w:t>
      </w:r>
      <w:r w:rsidRPr="00A727B3">
        <w:t xml:space="preserve">docker image </w:t>
      </w:r>
      <w:r>
        <w:t>in</w:t>
      </w:r>
      <w:r w:rsidRPr="00A727B3">
        <w:t xml:space="preserve">to </w:t>
      </w:r>
      <w:r>
        <w:t xml:space="preserve">that ACR. </w:t>
      </w:r>
      <w:r w:rsidRPr="00A727B3">
        <w:t xml:space="preserve">By </w:t>
      </w:r>
      <w:r>
        <w:t xml:space="preserve">I have </w:t>
      </w:r>
      <w:r w:rsidR="00975B1B">
        <w:t>followed below steps to do that:</w:t>
      </w:r>
    </w:p>
    <w:p w14:paraId="5F7A7D9B" w14:textId="77777777" w:rsidR="00975B1B" w:rsidRDefault="00975B1B" w:rsidP="00975B1B">
      <w:pPr>
        <w:pStyle w:val="ListParagraph"/>
        <w:numPr>
          <w:ilvl w:val="0"/>
          <w:numId w:val="43"/>
        </w:numPr>
      </w:pPr>
      <w:r>
        <w:t>Login to the ACR using the following command</w:t>
      </w:r>
    </w:p>
    <w:p w14:paraId="2D2FEFBA" w14:textId="17BD908B" w:rsidR="00975B1B" w:rsidRDefault="00A727B3" w:rsidP="00975B1B">
      <w:pPr>
        <w:pStyle w:val="ListParagraph"/>
        <w:numPr>
          <w:ilvl w:val="1"/>
          <w:numId w:val="43"/>
        </w:numPr>
      </w:pPr>
      <w:r>
        <w:t xml:space="preserve">az acr login --name </w:t>
      </w:r>
      <w:r w:rsidR="00975B1B">
        <w:t>acrcasestudy</w:t>
      </w:r>
    </w:p>
    <w:p w14:paraId="5E5EE72E" w14:textId="51998D1F" w:rsidR="00975B1B" w:rsidRDefault="00975B1B" w:rsidP="00975B1B">
      <w:pPr>
        <w:pStyle w:val="ListParagraph"/>
        <w:numPr>
          <w:ilvl w:val="0"/>
          <w:numId w:val="43"/>
        </w:numPr>
      </w:pPr>
      <w:r>
        <w:t>Tag a docker image with the ACR</w:t>
      </w:r>
    </w:p>
    <w:p w14:paraId="544AB464" w14:textId="419DBE10" w:rsidR="00A727B3" w:rsidRDefault="00A727B3" w:rsidP="00975B1B">
      <w:pPr>
        <w:pStyle w:val="ListParagraph"/>
        <w:numPr>
          <w:ilvl w:val="1"/>
          <w:numId w:val="43"/>
        </w:numPr>
      </w:pPr>
      <w:r>
        <w:t xml:space="preserve">docker tag mcr.microsoft.com/hello-world </w:t>
      </w:r>
      <w:r w:rsidR="00975B1B">
        <w:t>acrcasestudy</w:t>
      </w:r>
      <w:r>
        <w:t>.azurecr.io/hello-world:v1</w:t>
      </w:r>
    </w:p>
    <w:p w14:paraId="5B913CF5" w14:textId="57BD85AF" w:rsidR="00975B1B" w:rsidRDefault="00975B1B" w:rsidP="00975B1B">
      <w:pPr>
        <w:pStyle w:val="ListParagraph"/>
        <w:numPr>
          <w:ilvl w:val="0"/>
          <w:numId w:val="43"/>
        </w:numPr>
      </w:pPr>
      <w:r>
        <w:t>Deploy the docker image into the ACR</w:t>
      </w:r>
    </w:p>
    <w:p w14:paraId="39960BA0" w14:textId="6F2BCE95" w:rsidR="00A727B3" w:rsidRDefault="00A727B3" w:rsidP="00975B1B">
      <w:pPr>
        <w:pStyle w:val="ListParagraph"/>
        <w:numPr>
          <w:ilvl w:val="1"/>
          <w:numId w:val="43"/>
        </w:numPr>
      </w:pPr>
      <w:r>
        <w:t xml:space="preserve">docker push </w:t>
      </w:r>
      <w:r w:rsidR="00975B1B">
        <w:t>acrcasestudy</w:t>
      </w:r>
      <w:r>
        <w:t>.azurecr.io/hello-world:v1</w:t>
      </w:r>
    </w:p>
    <w:p w14:paraId="7EA11798" w14:textId="75E3EEEF" w:rsidR="00975B1B" w:rsidRDefault="00975B1B" w:rsidP="00975B1B">
      <w:pPr>
        <w:pStyle w:val="ListParagraph"/>
        <w:numPr>
          <w:ilvl w:val="0"/>
          <w:numId w:val="43"/>
        </w:numPr>
      </w:pPr>
      <w:r>
        <w:t>Use following command to verify the image is deployed to the registory</w:t>
      </w:r>
    </w:p>
    <w:p w14:paraId="2025A72A" w14:textId="0AC7CBE3" w:rsidR="00A727B3" w:rsidRDefault="00A727B3" w:rsidP="00975B1B">
      <w:pPr>
        <w:pStyle w:val="ListParagraph"/>
        <w:numPr>
          <w:ilvl w:val="1"/>
          <w:numId w:val="43"/>
        </w:numPr>
      </w:pPr>
      <w:r>
        <w:t xml:space="preserve">az acr repository list --name </w:t>
      </w:r>
      <w:r w:rsidR="00975B1B">
        <w:t>acrcasestudy</w:t>
      </w:r>
      <w:r w:rsidR="00975B1B">
        <w:t xml:space="preserve"> </w:t>
      </w:r>
      <w:r>
        <w:t>--output table</w:t>
      </w:r>
    </w:p>
    <w:p w14:paraId="2DE56CFA" w14:textId="3947D299" w:rsidR="00975B1B" w:rsidRDefault="00975B1B" w:rsidP="00975B1B">
      <w:pPr>
        <w:pStyle w:val="ListParagraph"/>
        <w:numPr>
          <w:ilvl w:val="0"/>
          <w:numId w:val="43"/>
        </w:numPr>
      </w:pPr>
      <w:r>
        <w:t>Run the docker image using below command</w:t>
      </w:r>
    </w:p>
    <w:p w14:paraId="69802579" w14:textId="77777777" w:rsidR="00395D80" w:rsidRDefault="00A727B3" w:rsidP="00A727B3">
      <w:pPr>
        <w:pStyle w:val="ListParagraph"/>
        <w:numPr>
          <w:ilvl w:val="1"/>
          <w:numId w:val="43"/>
        </w:numPr>
      </w:pPr>
      <w:r>
        <w:t xml:space="preserve">docker run </w:t>
      </w:r>
      <w:r w:rsidR="00975B1B">
        <w:t>acrcasestudy</w:t>
      </w:r>
      <w:r>
        <w:t>.azurecr.io/hello-world:v1</w:t>
      </w:r>
    </w:p>
    <w:p w14:paraId="713BEDB6" w14:textId="023FED52" w:rsidR="00975B1B" w:rsidRDefault="00975B1B" w:rsidP="00395D80">
      <w:r>
        <w:lastRenderedPageBreak/>
        <w:t>Now we need to attach the AKS with the ACR. To do that, I have run the following commands</w:t>
      </w:r>
    </w:p>
    <w:p w14:paraId="1A9EF94A" w14:textId="5C4CD039" w:rsidR="00A727B3" w:rsidRDefault="00A727B3" w:rsidP="00975B1B">
      <w:pPr>
        <w:pStyle w:val="ListParagraph"/>
        <w:numPr>
          <w:ilvl w:val="0"/>
          <w:numId w:val="44"/>
        </w:numPr>
      </w:pPr>
      <w:r>
        <w:t xml:space="preserve">az acr create --resource-group </w:t>
      </w:r>
      <w:r w:rsidR="00975B1B">
        <w:t>RGCaseStudy</w:t>
      </w:r>
      <w:r>
        <w:t xml:space="preserve"> --name </w:t>
      </w:r>
      <w:r w:rsidR="00395D80">
        <w:t>akscasestudy</w:t>
      </w:r>
      <w:r>
        <w:t xml:space="preserve"> --sku Basic </w:t>
      </w:r>
    </w:p>
    <w:p w14:paraId="5FCE4919" w14:textId="02BCFF80" w:rsidR="00A727B3" w:rsidRDefault="00A727B3" w:rsidP="00975B1B">
      <w:pPr>
        <w:pStyle w:val="ListParagraph"/>
        <w:numPr>
          <w:ilvl w:val="0"/>
          <w:numId w:val="44"/>
        </w:numPr>
      </w:pPr>
      <w:r>
        <w:t xml:space="preserve">az aks create -g </w:t>
      </w:r>
      <w:r w:rsidR="00395D80">
        <w:t>akscasestudy</w:t>
      </w:r>
      <w:r>
        <w:t xml:space="preserve">  -n </w:t>
      </w:r>
      <w:r w:rsidR="00395D80">
        <w:t>RGCaseStudy</w:t>
      </w:r>
      <w:r>
        <w:t xml:space="preserve"> --location eastus --attach-acr </w:t>
      </w:r>
      <w:r w:rsidR="00395D80">
        <w:t>acrcasestudy</w:t>
      </w:r>
      <w:r>
        <w:t xml:space="preserve"> --generate-ssh-keys  </w:t>
      </w:r>
    </w:p>
    <w:p w14:paraId="07D72D49" w14:textId="2D56FFEC" w:rsidR="00A727B3" w:rsidRDefault="00A727B3" w:rsidP="00975B1B">
      <w:pPr>
        <w:pStyle w:val="ListParagraph"/>
        <w:numPr>
          <w:ilvl w:val="0"/>
          <w:numId w:val="44"/>
        </w:numPr>
      </w:pPr>
      <w:r>
        <w:t xml:space="preserve">az connectedk8s connect --name </w:t>
      </w:r>
      <w:r w:rsidR="00395D80">
        <w:t xml:space="preserve">RGCaseStudy </w:t>
      </w:r>
      <w:r>
        <w:t xml:space="preserve">--resource-group </w:t>
      </w:r>
      <w:r w:rsidR="00395D80">
        <w:t xml:space="preserve">akscasestudy </w:t>
      </w:r>
      <w:r>
        <w:t xml:space="preserve">aks update -n </w:t>
      </w:r>
      <w:r w:rsidR="00395D80">
        <w:t xml:space="preserve">akscasestudy  </w:t>
      </w:r>
      <w:r>
        <w:t xml:space="preserve">-g </w:t>
      </w:r>
      <w:r w:rsidR="00395D80">
        <w:t xml:space="preserve">RGCaseStudy </w:t>
      </w:r>
      <w:r>
        <w:t xml:space="preserve">--attach-acr </w:t>
      </w:r>
      <w:r w:rsidR="00395D80">
        <w:t>acrcasestudy</w:t>
      </w:r>
    </w:p>
    <w:p w14:paraId="3E5EEF00" w14:textId="770B06D8" w:rsidR="00A727B3" w:rsidRPr="00395D80" w:rsidRDefault="00A727B3" w:rsidP="00A727B3"/>
    <w:p w14:paraId="3912CE5F" w14:textId="5C636AB9" w:rsidR="00A727B3" w:rsidRDefault="00A727B3" w:rsidP="00A727B3">
      <w:r w:rsidRPr="00395D80">
        <w:t xml:space="preserve">I have </w:t>
      </w:r>
      <w:r w:rsidR="00395D80">
        <w:t>committed and p</w:t>
      </w:r>
      <w:r w:rsidRPr="00395D80">
        <w:t>ushed the code into Azure Devops</w:t>
      </w:r>
      <w:r w:rsidR="00395D80">
        <w:t xml:space="preserve"> Repository</w:t>
      </w:r>
      <w:r w:rsidRPr="00395D80">
        <w:t xml:space="preserve"> and created a pipeline and run Yaml file</w:t>
      </w:r>
      <w:r>
        <w:t xml:space="preserve"> </w:t>
      </w:r>
    </w:p>
    <w:p w14:paraId="2183DAE5" w14:textId="1DE93531" w:rsidR="00A727B3" w:rsidRDefault="00395D80" w:rsidP="00A727B3">
      <w:r>
        <w:rPr>
          <w:noProof/>
        </w:rPr>
        <w:drawing>
          <wp:inline distT="0" distB="0" distL="0" distR="0" wp14:anchorId="16AA5904" wp14:editId="3118C5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4880" w14:textId="77777777" w:rsidR="00A727B3" w:rsidRDefault="00A727B3" w:rsidP="00A727B3"/>
    <w:p w14:paraId="46F73103" w14:textId="72B7042A" w:rsidR="00A727B3" w:rsidRDefault="00395D80" w:rsidP="00A727B3">
      <w:r>
        <w:rPr>
          <w:noProof/>
        </w:rPr>
        <w:lastRenderedPageBreak/>
        <w:drawing>
          <wp:inline distT="0" distB="0" distL="0" distR="0" wp14:anchorId="7227A4B5" wp14:editId="145C510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7B3">
      <w:footerReference w:type="default" r:id="rId15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F7A83" w14:textId="77777777" w:rsidR="007E3C2D" w:rsidRDefault="007E3C2D">
      <w:pPr>
        <w:spacing w:line="240" w:lineRule="auto"/>
      </w:pPr>
      <w:r>
        <w:separator/>
      </w:r>
    </w:p>
  </w:endnote>
  <w:endnote w:type="continuationSeparator" w:id="0">
    <w:p w14:paraId="5B89A452" w14:textId="77777777" w:rsidR="007E3C2D" w:rsidRDefault="007E3C2D">
      <w:pPr>
        <w:spacing w:line="240" w:lineRule="auto"/>
      </w:pPr>
      <w:r>
        <w:continuationSeparator/>
      </w:r>
    </w:p>
  </w:endnote>
  <w:endnote w:type="continuationNotice" w:id="1">
    <w:p w14:paraId="08EEBE08" w14:textId="77777777" w:rsidR="007E3C2D" w:rsidRDefault="007E3C2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096F4179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C2F6E51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CD0CF" w14:textId="77777777" w:rsidR="007E3C2D" w:rsidRDefault="007E3C2D">
      <w:pPr>
        <w:spacing w:line="240" w:lineRule="auto"/>
      </w:pPr>
      <w:r>
        <w:separator/>
      </w:r>
    </w:p>
  </w:footnote>
  <w:footnote w:type="continuationSeparator" w:id="0">
    <w:p w14:paraId="320C4E82" w14:textId="77777777" w:rsidR="007E3C2D" w:rsidRDefault="007E3C2D">
      <w:pPr>
        <w:spacing w:line="240" w:lineRule="auto"/>
      </w:pPr>
      <w:r>
        <w:continuationSeparator/>
      </w:r>
    </w:p>
  </w:footnote>
  <w:footnote w:type="continuationNotice" w:id="1">
    <w:p w14:paraId="54C2A752" w14:textId="77777777" w:rsidR="007E3C2D" w:rsidRDefault="007E3C2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069DC"/>
    <w:multiLevelType w:val="hybridMultilevel"/>
    <w:tmpl w:val="BA4C8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A35FB"/>
    <w:multiLevelType w:val="hybridMultilevel"/>
    <w:tmpl w:val="D8B41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34B44"/>
    <w:multiLevelType w:val="hybridMultilevel"/>
    <w:tmpl w:val="7CE25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B0A39"/>
    <w:multiLevelType w:val="hybridMultilevel"/>
    <w:tmpl w:val="C7CA1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E1CA4"/>
    <w:multiLevelType w:val="hybridMultilevel"/>
    <w:tmpl w:val="D916E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E17"/>
    <w:multiLevelType w:val="hybridMultilevel"/>
    <w:tmpl w:val="7362102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D00B1"/>
    <w:multiLevelType w:val="hybridMultilevel"/>
    <w:tmpl w:val="6C9C3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B39B6"/>
    <w:multiLevelType w:val="hybridMultilevel"/>
    <w:tmpl w:val="7B98E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9327EB"/>
    <w:multiLevelType w:val="hybridMultilevel"/>
    <w:tmpl w:val="1D1E6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5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B4A7B"/>
    <w:multiLevelType w:val="hybridMultilevel"/>
    <w:tmpl w:val="B53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8"/>
  </w:num>
  <w:num w:numId="6">
    <w:abstractNumId w:val="24"/>
    <w:lvlOverride w:ilvl="0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5"/>
  </w:num>
  <w:num w:numId="20">
    <w:abstractNumId w:val="9"/>
  </w:num>
  <w:num w:numId="21">
    <w:abstractNumId w:val="22"/>
  </w:num>
  <w:num w:numId="22">
    <w:abstractNumId w:val="20"/>
  </w:num>
  <w:num w:numId="23">
    <w:abstractNumId w:val="18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21"/>
  </w:num>
  <w:num w:numId="36">
    <w:abstractNumId w:val="11"/>
  </w:num>
  <w:num w:numId="3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6"/>
  </w:num>
  <w:num w:numId="39">
    <w:abstractNumId w:val="13"/>
  </w:num>
  <w:num w:numId="40">
    <w:abstractNumId w:val="15"/>
  </w:num>
  <w:num w:numId="41">
    <w:abstractNumId w:val="12"/>
  </w:num>
  <w:num w:numId="4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9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D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02119"/>
    <w:rsid w:val="003407A9"/>
    <w:rsid w:val="00340DC9"/>
    <w:rsid w:val="00350BD5"/>
    <w:rsid w:val="00395D80"/>
    <w:rsid w:val="00444F02"/>
    <w:rsid w:val="00490CC6"/>
    <w:rsid w:val="004C658C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7E3C2D"/>
    <w:rsid w:val="008071EB"/>
    <w:rsid w:val="008270A2"/>
    <w:rsid w:val="00853F77"/>
    <w:rsid w:val="00885CE1"/>
    <w:rsid w:val="008907FF"/>
    <w:rsid w:val="008B696C"/>
    <w:rsid w:val="008B6BEE"/>
    <w:rsid w:val="008F78D7"/>
    <w:rsid w:val="009200C1"/>
    <w:rsid w:val="00975B1B"/>
    <w:rsid w:val="00980085"/>
    <w:rsid w:val="00997127"/>
    <w:rsid w:val="009C3B20"/>
    <w:rsid w:val="009D216F"/>
    <w:rsid w:val="009D3248"/>
    <w:rsid w:val="00A65E8A"/>
    <w:rsid w:val="00A727B3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B04A6"/>
    <w:rsid w:val="00CC5861"/>
    <w:rsid w:val="00CF0F39"/>
    <w:rsid w:val="00D30B81"/>
    <w:rsid w:val="00D3649E"/>
    <w:rsid w:val="00D65327"/>
    <w:rsid w:val="00DD6E35"/>
    <w:rsid w:val="00DF0FDA"/>
    <w:rsid w:val="00E142DA"/>
    <w:rsid w:val="00E16F51"/>
    <w:rsid w:val="00E930DD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ED1F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ubhamsharma17@dev.azure.com/shubhamsharma17/CaseStudy/_git/CaseStudy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27945\AppData\Local\Microsoft\Office\16.0\DTS\en-US%7bE85E9E22-8228-482B-B727-DBA34079EA7C%7d\%7b0F5989C8-B5F0-4873-BAAD-17F97117F03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3CA9E2C29B64893B3E373D83EE5B7" ma:contentTypeVersion="2" ma:contentTypeDescription="Create a new document." ma:contentTypeScope="" ma:versionID="f6c91c3bfc6e2f539b8845b0b326ab9d">
  <xsd:schema xmlns:xsd="http://www.w3.org/2001/XMLSchema" xmlns:xs="http://www.w3.org/2001/XMLSchema" xmlns:p="http://schemas.microsoft.com/office/2006/metadata/properties" xmlns:ns3="d52258a1-61a6-48ac-8d1e-1b65ff4c31b8" targetNamespace="http://schemas.microsoft.com/office/2006/metadata/properties" ma:root="true" ma:fieldsID="551a9894854bab185cbfb9cd238b72c2" ns3:_="">
    <xsd:import namespace="d52258a1-61a6-48ac-8d1e-1b65ff4c3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258a1-61a6-48ac-8d1e-1b65ff4c3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d52258a1-61a6-48ac-8d1e-1b65ff4c31b8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3C53FC-ED69-487F-8599-D92112C03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258a1-61a6-48ac-8d1e-1b65ff4c3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{0F5989C8-B5F0-4873-BAAD-17F97117F032}tf45325165_win32</Template>
  <TotalTime>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2021-08-13T13:57:00Z</dcterms:created>
  <dcterms:modified xsi:type="dcterms:W3CDTF">2021-08-13T15:31:00Z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0x010100E473CA9E2C29B64893B3E373D83EE5B7</vt:lpwstr>
  </property>
</Properties>
</file>